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D85" w:rsidRDefault="00FF7D85" w:rsidP="00F6108A">
      <w:pPr>
        <w:jc w:val="center"/>
        <w:rPr>
          <w:rFonts w:ascii="Times New Roman"/>
          <w:sz w:val="32"/>
          <w:szCs w:val="32"/>
        </w:rPr>
      </w:pPr>
      <w:r w:rsidRPr="00C10CFE">
        <w:rPr>
          <w:rFonts w:ascii="Times New Roman" w:hAnsi="Times New Roman"/>
          <w:sz w:val="32"/>
          <w:szCs w:val="32"/>
        </w:rPr>
        <w:t>2018</w:t>
      </w:r>
      <w:r w:rsidRPr="00C10CFE">
        <w:rPr>
          <w:rFonts w:ascii="Times New Roman" w:hint="eastAsia"/>
          <w:sz w:val="32"/>
          <w:szCs w:val="32"/>
        </w:rPr>
        <w:t>蜕变测试研讨会日程安排</w:t>
      </w:r>
    </w:p>
    <w:p w:rsidR="00FF7D85" w:rsidRDefault="00FF7D85" w:rsidP="00F6108A">
      <w:pPr>
        <w:jc w:val="center"/>
        <w:rPr>
          <w:rFonts w:asci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68"/>
        <w:gridCol w:w="1303"/>
        <w:gridCol w:w="2673"/>
        <w:gridCol w:w="1276"/>
        <w:gridCol w:w="1276"/>
        <w:gridCol w:w="1326"/>
      </w:tblGrid>
      <w:tr w:rsidR="00FF7D85" w:rsidRPr="00C10CFE" w:rsidTr="00B6766C">
        <w:tc>
          <w:tcPr>
            <w:tcW w:w="668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C10CFE">
              <w:rPr>
                <w:rFonts w:ascii="Times New Roman" w:hint="eastAsia"/>
                <w:b/>
                <w:szCs w:val="21"/>
              </w:rPr>
              <w:t>日期</w:t>
            </w:r>
          </w:p>
        </w:tc>
        <w:tc>
          <w:tcPr>
            <w:tcW w:w="1303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C10CFE">
              <w:rPr>
                <w:rFonts w:ascii="Times New Roman" w:hint="eastAsia"/>
                <w:b/>
                <w:szCs w:val="21"/>
              </w:rPr>
              <w:t>时间</w:t>
            </w:r>
          </w:p>
        </w:tc>
        <w:tc>
          <w:tcPr>
            <w:tcW w:w="2673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C10CFE">
              <w:rPr>
                <w:rFonts w:ascii="Times New Roman" w:hint="eastAsia"/>
                <w:b/>
                <w:szCs w:val="21"/>
              </w:rPr>
              <w:t>活动</w:t>
            </w:r>
          </w:p>
        </w:tc>
        <w:tc>
          <w:tcPr>
            <w:tcW w:w="1276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C10CFE">
              <w:rPr>
                <w:rFonts w:ascii="Times New Roman" w:hint="eastAsia"/>
                <w:b/>
                <w:szCs w:val="21"/>
              </w:rPr>
              <w:t>报告人</w:t>
            </w:r>
          </w:p>
        </w:tc>
        <w:tc>
          <w:tcPr>
            <w:tcW w:w="1276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C10CFE">
              <w:rPr>
                <w:rFonts w:ascii="Times New Roman" w:hint="eastAsia"/>
                <w:b/>
                <w:szCs w:val="21"/>
              </w:rPr>
              <w:t>主持人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C10CFE">
              <w:rPr>
                <w:rFonts w:ascii="Times New Roman" w:hint="eastAsia"/>
                <w:b/>
                <w:szCs w:val="21"/>
              </w:rPr>
              <w:t>地点</w:t>
            </w:r>
          </w:p>
        </w:tc>
      </w:tr>
      <w:tr w:rsidR="00FF7D85" w:rsidRPr="00C10CFE" w:rsidTr="00B6766C">
        <w:tc>
          <w:tcPr>
            <w:tcW w:w="668" w:type="dxa"/>
            <w:vMerge w:val="restart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Ansi="Times New Roman"/>
                <w:szCs w:val="21"/>
              </w:rPr>
              <w:t>7.10</w:t>
            </w:r>
          </w:p>
        </w:tc>
        <w:tc>
          <w:tcPr>
            <w:tcW w:w="1303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9:00-9:15</w:t>
            </w:r>
          </w:p>
        </w:tc>
        <w:tc>
          <w:tcPr>
            <w:tcW w:w="2673" w:type="dxa"/>
            <w:vAlign w:val="center"/>
          </w:tcPr>
          <w:p w:rsidR="00FF7D85" w:rsidRPr="00C10CFE" w:rsidRDefault="00FF7D85" w:rsidP="007D362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开幕式：北京科技大学副校长致辞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召集人讲话</w:t>
            </w:r>
          </w:p>
        </w:tc>
        <w:tc>
          <w:tcPr>
            <w:tcW w:w="1276" w:type="dxa"/>
            <w:vAlign w:val="center"/>
          </w:tcPr>
          <w:p w:rsidR="00FF7D85" w:rsidRPr="001C7C62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孙昌爱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中心报告厅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9:2</w:t>
            </w:r>
            <w:r w:rsidRPr="00C10CFE">
              <w:rPr>
                <w:rFonts w:ascii="Times New Roman" w:hAnsi="Times New Roman"/>
                <w:szCs w:val="21"/>
              </w:rPr>
              <w:t>0-10:20</w:t>
            </w:r>
          </w:p>
        </w:tc>
        <w:tc>
          <w:tcPr>
            <w:tcW w:w="2673" w:type="dxa"/>
            <w:vAlign w:val="center"/>
          </w:tcPr>
          <w:p w:rsidR="00FF7D85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蜕变测试概览</w:t>
            </w:r>
          </w:p>
          <w:p w:rsidR="00FF7D85" w:rsidRPr="00C10CFE" w:rsidRDefault="00FF7D85" w:rsidP="007F3A0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(Metamorphic Testing in a nutshell)</w:t>
            </w:r>
          </w:p>
        </w:tc>
        <w:tc>
          <w:tcPr>
            <w:tcW w:w="1276" w:type="dxa"/>
            <w:vAlign w:val="center"/>
          </w:tcPr>
          <w:p w:rsidR="00FF7D85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陈宗岳</w:t>
            </w:r>
          </w:p>
          <w:p w:rsidR="00FF7D85" w:rsidRPr="00CE52B8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(T. Y.</w:t>
            </w:r>
            <w:r w:rsidRPr="00CE52B8"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/>
                <w:szCs w:val="21"/>
              </w:rPr>
              <w:t>C</w:t>
            </w:r>
            <w:r w:rsidRPr="00CE52B8">
              <w:rPr>
                <w:rFonts w:ascii="Times New Roman" w:hAnsi="Times New Roman"/>
                <w:szCs w:val="21"/>
              </w:rPr>
              <w:t>hen</w:t>
            </w:r>
            <w:r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1276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孙昌爱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中心报告厅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Ansi="Times New Roman"/>
                <w:szCs w:val="21"/>
              </w:rPr>
              <w:t>10:20-10:40</w:t>
            </w:r>
          </w:p>
        </w:tc>
        <w:tc>
          <w:tcPr>
            <w:tcW w:w="6551" w:type="dxa"/>
            <w:gridSpan w:val="4"/>
            <w:vAlign w:val="center"/>
          </w:tcPr>
          <w:p w:rsidR="00FF7D85" w:rsidRPr="00CE52B8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 w:rsidRPr="00CE52B8">
              <w:rPr>
                <w:rFonts w:ascii="Times New Roman" w:hAnsi="Times New Roman" w:hint="eastAsia"/>
                <w:szCs w:val="21"/>
              </w:rPr>
              <w:t>茶歇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10:40-11:4</w:t>
            </w:r>
            <w:r w:rsidRPr="00C10CFE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2673" w:type="dxa"/>
            <w:vAlign w:val="center"/>
          </w:tcPr>
          <w:p w:rsidR="00FF7D85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蜕变关系获取的</w:t>
            </w:r>
          </w:p>
          <w:p w:rsidR="00FF7D85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启发式规则</w:t>
            </w:r>
          </w:p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(</w:t>
            </w:r>
            <w:r w:rsidRPr="00C105D1">
              <w:rPr>
                <w:rFonts w:ascii="Times New Roman" w:hAnsi="Times New Roman"/>
                <w:szCs w:val="21"/>
              </w:rPr>
              <w:t>Some Simple Heuristics to Derive Metamorphic Relations</w:t>
            </w:r>
            <w:r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1276" w:type="dxa"/>
            <w:vAlign w:val="center"/>
          </w:tcPr>
          <w:p w:rsidR="00FF7D85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陈宗岳</w:t>
            </w:r>
          </w:p>
          <w:p w:rsidR="00FF7D85" w:rsidRPr="00CE52B8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(T. Y.</w:t>
            </w:r>
            <w:r w:rsidRPr="00CE52B8"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/>
                <w:szCs w:val="21"/>
              </w:rPr>
              <w:t>C</w:t>
            </w:r>
            <w:r w:rsidRPr="00CE52B8">
              <w:rPr>
                <w:rFonts w:ascii="Times New Roman" w:hAnsi="Times New Roman"/>
                <w:szCs w:val="21"/>
              </w:rPr>
              <w:t>hen</w:t>
            </w:r>
            <w:r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1276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孙昌爱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中心报告厅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Ansi="Times New Roman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2</w:t>
            </w:r>
            <w:r w:rsidRPr="00C10CFE">
              <w:rPr>
                <w:rFonts w:ascii="Times New Roman" w:hAnsi="Times New Roman"/>
                <w:szCs w:val="21"/>
              </w:rPr>
              <w:t>:00</w:t>
            </w:r>
            <w:r>
              <w:rPr>
                <w:rFonts w:ascii="Times New Roman" w:hAnsi="Times New Roman"/>
                <w:szCs w:val="21"/>
              </w:rPr>
              <w:t>-13:30</w:t>
            </w:r>
          </w:p>
        </w:tc>
        <w:tc>
          <w:tcPr>
            <w:tcW w:w="5225" w:type="dxa"/>
            <w:gridSpan w:val="3"/>
            <w:vAlign w:val="center"/>
          </w:tcPr>
          <w:p w:rsidR="00FF7D85" w:rsidRPr="00CE52B8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 w:rsidRPr="00CE52B8">
              <w:rPr>
                <w:rFonts w:ascii="Times New Roman" w:hAnsi="Times New Roman" w:hint="eastAsia"/>
                <w:szCs w:val="21"/>
              </w:rPr>
              <w:t>午餐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会议中心</w:t>
            </w:r>
          </w:p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餐厅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14:00-14:3</w:t>
            </w:r>
            <w:r w:rsidRPr="00C10CFE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2673" w:type="dxa"/>
            <w:vAlign w:val="center"/>
          </w:tcPr>
          <w:p w:rsidR="00FF7D85" w:rsidRDefault="00FF7D85" w:rsidP="00B6766C">
            <w:pPr>
              <w:jc w:val="center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面向</w:t>
            </w:r>
            <w:r>
              <w:rPr>
                <w:rFonts w:ascii="Times New Roman"/>
                <w:szCs w:val="21"/>
              </w:rPr>
              <w:t>SOA</w:t>
            </w:r>
            <w:r>
              <w:rPr>
                <w:rFonts w:ascii="Times New Roman" w:hint="eastAsia"/>
                <w:szCs w:val="21"/>
              </w:rPr>
              <w:t>软件的</w:t>
            </w:r>
          </w:p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蜕变测试技术</w:t>
            </w:r>
          </w:p>
        </w:tc>
        <w:tc>
          <w:tcPr>
            <w:tcW w:w="1276" w:type="dxa"/>
            <w:vAlign w:val="center"/>
          </w:tcPr>
          <w:p w:rsidR="00FF7D85" w:rsidRPr="00CE52B8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 w:rsidRPr="00CE52B8">
              <w:rPr>
                <w:rFonts w:ascii="Times New Roman" w:hAnsi="Times New Roman" w:hint="eastAsia"/>
                <w:szCs w:val="21"/>
              </w:rPr>
              <w:t>孙昌爱</w:t>
            </w:r>
          </w:p>
        </w:tc>
        <w:tc>
          <w:tcPr>
            <w:tcW w:w="1276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郑征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中心报告厅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14:30-15:00</w:t>
            </w:r>
          </w:p>
        </w:tc>
        <w:tc>
          <w:tcPr>
            <w:tcW w:w="2673" w:type="dxa"/>
            <w:vAlign w:val="center"/>
          </w:tcPr>
          <w:p w:rsidR="00FF7D85" w:rsidRPr="00C10CFE" w:rsidRDefault="00FF7D85" w:rsidP="008B1990">
            <w:pPr>
              <w:jc w:val="center"/>
              <w:rPr>
                <w:rFonts w:ascii="Times New Roman" w:hAnsi="Times New Roman"/>
                <w:szCs w:val="21"/>
              </w:rPr>
            </w:pPr>
            <w:r w:rsidRPr="00A831DA">
              <w:rPr>
                <w:rFonts w:ascii="Times New Roman" w:hint="eastAsia"/>
                <w:szCs w:val="21"/>
              </w:rPr>
              <w:t>蜕变测试在安全关键软件测试中的应用</w:t>
            </w:r>
          </w:p>
        </w:tc>
        <w:tc>
          <w:tcPr>
            <w:tcW w:w="1276" w:type="dxa"/>
            <w:vAlign w:val="center"/>
          </w:tcPr>
          <w:p w:rsidR="00FF7D85" w:rsidRPr="00CE52B8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 w:rsidRPr="00CE52B8">
              <w:rPr>
                <w:rFonts w:ascii="Times New Roman" w:hAnsi="Times New Roman" w:hint="eastAsia"/>
                <w:szCs w:val="21"/>
                <w:lang w:val="de-DE"/>
              </w:rPr>
              <w:t>黄松</w:t>
            </w:r>
          </w:p>
        </w:tc>
        <w:tc>
          <w:tcPr>
            <w:tcW w:w="1276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郑征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中心报告厅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15:00-15:30</w:t>
            </w:r>
          </w:p>
        </w:tc>
        <w:tc>
          <w:tcPr>
            <w:tcW w:w="2673" w:type="dxa"/>
            <w:vAlign w:val="center"/>
          </w:tcPr>
          <w:p w:rsidR="00FF7D85" w:rsidRDefault="00FF7D85" w:rsidP="008B1990">
            <w:pPr>
              <w:jc w:val="center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基于蜕变测试的</w:t>
            </w:r>
          </w:p>
          <w:p w:rsidR="00FF7D85" w:rsidRPr="00C10CFE" w:rsidRDefault="00FF7D85" w:rsidP="008B1990">
            <w:pPr>
              <w:jc w:val="center"/>
              <w:rPr>
                <w:rFonts w:ascii="Times New Roman" w:hAnsi="Times New Roman"/>
                <w:szCs w:val="21"/>
              </w:rPr>
            </w:pPr>
            <w:bookmarkStart w:id="0" w:name="_GoBack"/>
            <w:bookmarkEnd w:id="0"/>
            <w:r>
              <w:rPr>
                <w:rFonts w:ascii="Times New Roman" w:hint="eastAsia"/>
                <w:szCs w:val="21"/>
              </w:rPr>
              <w:t>缺陷定位研究</w:t>
            </w:r>
          </w:p>
        </w:tc>
        <w:tc>
          <w:tcPr>
            <w:tcW w:w="1276" w:type="dxa"/>
            <w:vAlign w:val="center"/>
          </w:tcPr>
          <w:p w:rsidR="00FF7D85" w:rsidRPr="00CE52B8" w:rsidRDefault="00FF7D85" w:rsidP="00B6766C">
            <w:pPr>
              <w:jc w:val="center"/>
              <w:rPr>
                <w:rFonts w:ascii="Times New Roman" w:hAnsi="Times New Roman"/>
                <w:szCs w:val="21"/>
                <w:lang w:val="de-DE"/>
              </w:rPr>
            </w:pPr>
            <w:r w:rsidRPr="00CE52B8">
              <w:rPr>
                <w:rFonts w:ascii="Times New Roman" w:hAnsi="Times New Roman" w:hint="eastAsia"/>
                <w:szCs w:val="21"/>
              </w:rPr>
              <w:t>雷</w:t>
            </w:r>
            <w:r>
              <w:rPr>
                <w:rFonts w:ascii="Times New Roman" w:hAnsi="Times New Roman" w:hint="eastAsia"/>
                <w:szCs w:val="21"/>
              </w:rPr>
              <w:t>晏</w:t>
            </w:r>
          </w:p>
        </w:tc>
        <w:tc>
          <w:tcPr>
            <w:tcW w:w="1276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郑征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中心报告厅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15:30-15:5</w:t>
            </w:r>
            <w:r w:rsidRPr="00C10CFE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6551" w:type="dxa"/>
            <w:gridSpan w:val="4"/>
            <w:vAlign w:val="center"/>
          </w:tcPr>
          <w:p w:rsidR="00FF7D85" w:rsidRPr="00CE52B8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 w:rsidRPr="00CE52B8">
              <w:rPr>
                <w:rFonts w:ascii="Times New Roman" w:hAnsi="Times New Roman" w:hint="eastAsia"/>
                <w:szCs w:val="21"/>
              </w:rPr>
              <w:t>茶歇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15:50-16:2</w:t>
            </w:r>
            <w:r w:rsidRPr="00C10CFE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2673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Verdana" w:hAnsi="Verdana" w:hint="eastAsia"/>
                <w:color w:val="000000"/>
              </w:rPr>
              <w:t>基于动态符号执行的蜕变调试</w:t>
            </w:r>
          </w:p>
        </w:tc>
        <w:tc>
          <w:tcPr>
            <w:tcW w:w="1276" w:type="dxa"/>
            <w:vAlign w:val="center"/>
          </w:tcPr>
          <w:p w:rsidR="00FF7D85" w:rsidRPr="00CE52B8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  <w:lang w:val="it-IT"/>
              </w:rPr>
              <w:t>许畅</w:t>
            </w:r>
          </w:p>
        </w:tc>
        <w:tc>
          <w:tcPr>
            <w:tcW w:w="1276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郑征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中心报告厅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16:20-16:5</w:t>
            </w:r>
            <w:r w:rsidRPr="00C10CFE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2673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/>
                <w:szCs w:val="21"/>
              </w:rPr>
              <w:t>Iterative Metamorphic Testing</w:t>
            </w:r>
          </w:p>
        </w:tc>
        <w:tc>
          <w:tcPr>
            <w:tcW w:w="1276" w:type="dxa"/>
            <w:vAlign w:val="center"/>
          </w:tcPr>
          <w:p w:rsidR="00FF7D85" w:rsidRPr="00CE52B8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 w:rsidRPr="00CE52B8">
              <w:rPr>
                <w:rFonts w:ascii="Times New Roman" w:hAnsi="Times New Roman" w:hint="eastAsia"/>
                <w:szCs w:val="21"/>
              </w:rPr>
              <w:t>吴鹏</w:t>
            </w:r>
          </w:p>
        </w:tc>
        <w:tc>
          <w:tcPr>
            <w:tcW w:w="1276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郑征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中心报告厅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16:50-17:20</w:t>
            </w:r>
          </w:p>
        </w:tc>
        <w:tc>
          <w:tcPr>
            <w:tcW w:w="2673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 w:rsidRPr="00F12947">
              <w:rPr>
                <w:rFonts w:ascii="Times New Roman"/>
                <w:szCs w:val="21"/>
              </w:rPr>
              <w:t>Enhancing Supervised Classifications with Metamorphic Relations</w:t>
            </w:r>
            <w:r>
              <w:rPr>
                <w:rFonts w:ascii="Times New Roman"/>
                <w:szCs w:val="21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FF7D85" w:rsidRPr="00CE52B8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徐黎明</w:t>
            </w:r>
          </w:p>
        </w:tc>
        <w:tc>
          <w:tcPr>
            <w:tcW w:w="1276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郑征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B6766C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中心报告厅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17:20-17:50</w:t>
            </w:r>
          </w:p>
        </w:tc>
        <w:tc>
          <w:tcPr>
            <w:tcW w:w="2673" w:type="dxa"/>
            <w:vAlign w:val="center"/>
          </w:tcPr>
          <w:p w:rsidR="00FF7D85" w:rsidRDefault="00FF7D85" w:rsidP="00146AB8">
            <w:pPr>
              <w:jc w:val="center"/>
              <w:rPr>
                <w:rFonts w:ascii="Times New Roman"/>
                <w:szCs w:val="21"/>
              </w:rPr>
            </w:pPr>
            <w:r>
              <w:rPr>
                <w:rFonts w:ascii="Times New Roman"/>
                <w:szCs w:val="21"/>
              </w:rPr>
              <w:t>Verifying Model Management Operations- Will Metamorphic Testing Help?</w:t>
            </w:r>
          </w:p>
        </w:tc>
        <w:tc>
          <w:tcPr>
            <w:tcW w:w="1276" w:type="dxa"/>
            <w:vAlign w:val="center"/>
          </w:tcPr>
          <w:p w:rsidR="00FF7D85" w:rsidRPr="00CE52B8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 w:rsidRPr="00CE52B8">
              <w:rPr>
                <w:rFonts w:ascii="Times New Roman" w:hAnsi="Times New Roman" w:hint="eastAsia"/>
                <w:szCs w:val="21"/>
              </w:rPr>
              <w:t>何啸</w:t>
            </w:r>
          </w:p>
        </w:tc>
        <w:tc>
          <w:tcPr>
            <w:tcW w:w="1276" w:type="dxa"/>
            <w:vAlign w:val="center"/>
          </w:tcPr>
          <w:p w:rsidR="00FF7D85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郑征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中心报告厅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Ansi="Times New Roman"/>
                <w:szCs w:val="21"/>
              </w:rPr>
              <w:t>18:00-20:00</w:t>
            </w:r>
          </w:p>
        </w:tc>
        <w:tc>
          <w:tcPr>
            <w:tcW w:w="5225" w:type="dxa"/>
            <w:gridSpan w:val="3"/>
            <w:vAlign w:val="center"/>
          </w:tcPr>
          <w:p w:rsidR="00FF7D85" w:rsidRPr="00CE52B8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 w:rsidRPr="00CE52B8">
              <w:rPr>
                <w:rFonts w:ascii="Times New Roman" w:hAnsi="Times New Roman" w:hint="eastAsia"/>
                <w:szCs w:val="21"/>
              </w:rPr>
              <w:t>晚餐</w:t>
            </w:r>
          </w:p>
        </w:tc>
        <w:tc>
          <w:tcPr>
            <w:tcW w:w="1326" w:type="dxa"/>
            <w:vAlign w:val="center"/>
          </w:tcPr>
          <w:p w:rsidR="00FF7D85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会议中心</w:t>
            </w:r>
          </w:p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餐厅</w:t>
            </w:r>
          </w:p>
        </w:tc>
      </w:tr>
      <w:tr w:rsidR="00FF7D85" w:rsidRPr="00C10CFE" w:rsidTr="00B6766C">
        <w:trPr>
          <w:trHeight w:val="469"/>
        </w:trPr>
        <w:tc>
          <w:tcPr>
            <w:tcW w:w="668" w:type="dxa"/>
            <w:vMerge w:val="restart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Ansi="Times New Roman"/>
                <w:szCs w:val="21"/>
              </w:rPr>
              <w:t>7.11</w:t>
            </w:r>
          </w:p>
        </w:tc>
        <w:tc>
          <w:tcPr>
            <w:tcW w:w="1303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9:00-9:3</w:t>
            </w:r>
            <w:r w:rsidRPr="00C10CFE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2673" w:type="dxa"/>
            <w:vAlign w:val="center"/>
          </w:tcPr>
          <w:p w:rsidR="00FF7D85" w:rsidRPr="00236E7F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 w:rsidRPr="00236E7F">
              <w:rPr>
                <w:rFonts w:ascii="Times New Roman" w:hAnsi="Times New Roman"/>
                <w:color w:val="000000"/>
                <w:szCs w:val="21"/>
              </w:rPr>
              <w:t>Projecting Dynamic Concurrency Bugs Detection Techniques on Metamorphic Relations</w:t>
            </w:r>
          </w:p>
        </w:tc>
        <w:tc>
          <w:tcPr>
            <w:tcW w:w="1276" w:type="dxa"/>
            <w:vAlign w:val="center"/>
          </w:tcPr>
          <w:p w:rsidR="00FF7D85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陈荣光</w:t>
            </w:r>
          </w:p>
          <w:p w:rsidR="00FF7D85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(</w:t>
            </w:r>
            <w:r w:rsidRPr="00CE52B8">
              <w:rPr>
                <w:rFonts w:ascii="Times New Roman" w:hAnsi="Times New Roman"/>
                <w:szCs w:val="21"/>
              </w:rPr>
              <w:t xml:space="preserve">Ricky </w:t>
            </w:r>
            <w:r>
              <w:rPr>
                <w:rFonts w:ascii="Times New Roman" w:hAnsi="Times New Roman"/>
                <w:szCs w:val="21"/>
              </w:rPr>
              <w:t xml:space="preserve">W.K. </w:t>
            </w:r>
            <w:r w:rsidRPr="00CE52B8">
              <w:rPr>
                <w:rFonts w:ascii="Times New Roman" w:hAnsi="Times New Roman"/>
                <w:szCs w:val="21"/>
              </w:rPr>
              <w:t>Chan</w:t>
            </w:r>
            <w:r>
              <w:rPr>
                <w:rFonts w:ascii="Times New Roman" w:hAnsi="Times New Roman"/>
                <w:szCs w:val="21"/>
              </w:rPr>
              <w:t>)</w:t>
            </w:r>
          </w:p>
          <w:p w:rsidR="00FF7D85" w:rsidRPr="00CE52B8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吴鹏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中心报告厅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9:30-10:0</w:t>
            </w:r>
            <w:r w:rsidRPr="00C10CFE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2673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 w:rsidRPr="006E5530">
              <w:rPr>
                <w:rFonts w:ascii="Arial" w:hAnsi="Arial" w:cs="Arial" w:hint="eastAsia"/>
                <w:color w:val="000000"/>
                <w:kern w:val="0"/>
                <w:szCs w:val="21"/>
              </w:rPr>
              <w:t>提高蜕变测试效率方法的探讨</w:t>
            </w:r>
          </w:p>
        </w:tc>
        <w:tc>
          <w:tcPr>
            <w:tcW w:w="1276" w:type="dxa"/>
            <w:vAlign w:val="center"/>
          </w:tcPr>
          <w:p w:rsidR="00FF7D85" w:rsidRPr="00CE52B8" w:rsidRDefault="00FF7D85" w:rsidP="00935244">
            <w:pPr>
              <w:jc w:val="center"/>
              <w:rPr>
                <w:rFonts w:ascii="Times New Roman" w:hAnsi="Times New Roman"/>
                <w:szCs w:val="21"/>
              </w:rPr>
            </w:pPr>
            <w:r w:rsidRPr="00CE52B8">
              <w:rPr>
                <w:rFonts w:ascii="Times New Roman" w:hAnsi="Times New Roman" w:hint="eastAsia"/>
                <w:szCs w:val="21"/>
              </w:rPr>
              <w:t>谢晓东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吴鹏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中心报告厅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10:00-10:30</w:t>
            </w:r>
          </w:p>
        </w:tc>
        <w:tc>
          <w:tcPr>
            <w:tcW w:w="2673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题目待定</w:t>
            </w:r>
          </w:p>
        </w:tc>
        <w:tc>
          <w:tcPr>
            <w:tcW w:w="1276" w:type="dxa"/>
            <w:vAlign w:val="center"/>
          </w:tcPr>
          <w:p w:rsidR="00FF7D85" w:rsidRPr="00CE52B8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陈俊洁</w:t>
            </w:r>
          </w:p>
        </w:tc>
        <w:tc>
          <w:tcPr>
            <w:tcW w:w="1276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吴鹏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中心报告厅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Ansi="Times New Roman"/>
                <w:szCs w:val="21"/>
              </w:rPr>
              <w:t>10:</w:t>
            </w:r>
            <w:r>
              <w:rPr>
                <w:rFonts w:ascii="Times New Roman" w:hAnsi="Times New Roman"/>
                <w:szCs w:val="21"/>
              </w:rPr>
              <w:t>30-10:5</w:t>
            </w:r>
            <w:r w:rsidRPr="00C10CFE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6551" w:type="dxa"/>
            <w:gridSpan w:val="4"/>
            <w:vAlign w:val="center"/>
          </w:tcPr>
          <w:p w:rsidR="00FF7D85" w:rsidRPr="00CE52B8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 w:rsidRPr="00CE52B8">
              <w:rPr>
                <w:rFonts w:ascii="Times New Roman" w:hAnsi="Times New Roman" w:hint="eastAsia"/>
                <w:szCs w:val="21"/>
              </w:rPr>
              <w:t>茶歇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10:5</w:t>
            </w:r>
            <w:r w:rsidRPr="00C10CFE">
              <w:rPr>
                <w:rFonts w:ascii="Times New Roman" w:hAnsi="Times New Roman"/>
                <w:szCs w:val="21"/>
              </w:rPr>
              <w:t>0-11:20</w:t>
            </w:r>
          </w:p>
        </w:tc>
        <w:tc>
          <w:tcPr>
            <w:tcW w:w="2673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题目待定</w:t>
            </w:r>
          </w:p>
        </w:tc>
        <w:tc>
          <w:tcPr>
            <w:tcW w:w="1276" w:type="dxa"/>
            <w:vAlign w:val="center"/>
          </w:tcPr>
          <w:p w:rsidR="00FF7D85" w:rsidRPr="00CE52B8" w:rsidRDefault="00FF7D85" w:rsidP="00146AB8">
            <w:pPr>
              <w:jc w:val="center"/>
              <w:rPr>
                <w:rFonts w:ascii="Times New Roman" w:hAnsi="Times New Roman"/>
                <w:szCs w:val="21"/>
                <w:lang w:val="it-IT"/>
              </w:rPr>
            </w:pPr>
            <w:r w:rsidRPr="00CE52B8">
              <w:rPr>
                <w:rFonts w:ascii="Times New Roman" w:hAnsi="Times New Roman" w:hint="eastAsia"/>
                <w:szCs w:val="21"/>
              </w:rPr>
              <w:t>谢晓园</w:t>
            </w:r>
          </w:p>
        </w:tc>
        <w:tc>
          <w:tcPr>
            <w:tcW w:w="1276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吴鹏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中心报告厅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11:20-11:5</w:t>
            </w:r>
            <w:r w:rsidRPr="00C10CFE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2673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 w:rsidRPr="00A831DA">
              <w:rPr>
                <w:rFonts w:ascii="Times New Roman" w:hint="eastAsia"/>
                <w:szCs w:val="21"/>
              </w:rPr>
              <w:t>蜕变测试关键技术研究</w:t>
            </w:r>
          </w:p>
        </w:tc>
        <w:tc>
          <w:tcPr>
            <w:tcW w:w="1276" w:type="dxa"/>
            <w:vAlign w:val="center"/>
          </w:tcPr>
          <w:p w:rsidR="00FF7D85" w:rsidRPr="00CE52B8" w:rsidRDefault="00FF7D85" w:rsidP="00ED7408">
            <w:pPr>
              <w:jc w:val="center"/>
              <w:rPr>
                <w:rFonts w:ascii="Times New Roman" w:hAnsi="Times New Roman"/>
                <w:szCs w:val="21"/>
              </w:rPr>
            </w:pPr>
            <w:r w:rsidRPr="00CE52B8">
              <w:rPr>
                <w:rFonts w:ascii="Times New Roman" w:hAnsi="Times New Roman" w:hint="eastAsia"/>
                <w:szCs w:val="21"/>
                <w:lang w:val="de-DE"/>
              </w:rPr>
              <w:t>惠战伟</w:t>
            </w:r>
          </w:p>
        </w:tc>
        <w:tc>
          <w:tcPr>
            <w:tcW w:w="1276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吴鹏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中心报告厅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Ansi="Times New Roman"/>
                <w:szCs w:val="21"/>
              </w:rPr>
              <w:t>12:00-13:</w:t>
            </w:r>
            <w:r>
              <w:rPr>
                <w:rFonts w:ascii="Times New Roman" w:hAnsi="Times New Roman"/>
                <w:szCs w:val="21"/>
              </w:rPr>
              <w:t>3</w:t>
            </w:r>
            <w:r w:rsidRPr="00C10CFE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5225" w:type="dxa"/>
            <w:gridSpan w:val="3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午餐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中心报告厅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14:00-14:3</w:t>
            </w:r>
            <w:r w:rsidRPr="00C10CFE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2673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特邀</w:t>
            </w:r>
            <w:r w:rsidRPr="00C10CFE">
              <w:rPr>
                <w:rFonts w:ascii="Times New Roman" w:hint="eastAsia"/>
                <w:szCs w:val="21"/>
              </w:rPr>
              <w:t>报告：</w:t>
            </w:r>
            <w:r>
              <w:rPr>
                <w:rFonts w:ascii="Times New Roman" w:hint="eastAsia"/>
                <w:szCs w:val="21"/>
              </w:rPr>
              <w:t>题目待定</w:t>
            </w:r>
          </w:p>
        </w:tc>
        <w:tc>
          <w:tcPr>
            <w:tcW w:w="1276" w:type="dxa"/>
            <w:vAlign w:val="center"/>
          </w:tcPr>
          <w:p w:rsidR="00FF7D85" w:rsidRPr="00C10CFE" w:rsidRDefault="00FF7D85" w:rsidP="00FF7D85">
            <w:pPr>
              <w:ind w:firstLineChars="50" w:firstLine="3168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严俊</w:t>
            </w:r>
            <w:r>
              <w:rPr>
                <w:rFonts w:ascii="Times New Roman" w:hAnsi="Times New Roman"/>
                <w:szCs w:val="21"/>
              </w:rPr>
              <w:t xml:space="preserve"> (?) </w:t>
            </w:r>
          </w:p>
        </w:tc>
        <w:tc>
          <w:tcPr>
            <w:tcW w:w="1276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张健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中心报告厅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14:30-15:0</w:t>
            </w:r>
            <w:r w:rsidRPr="00C10CFE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2673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特邀</w:t>
            </w:r>
            <w:r w:rsidRPr="00C10CFE">
              <w:rPr>
                <w:rFonts w:ascii="Times New Roman" w:hint="eastAsia"/>
                <w:szCs w:val="21"/>
              </w:rPr>
              <w:t>报告：</w:t>
            </w:r>
            <w:r>
              <w:rPr>
                <w:rFonts w:ascii="Times New Roman" w:hint="eastAsia"/>
                <w:szCs w:val="21"/>
              </w:rPr>
              <w:t>题目待定</w:t>
            </w:r>
          </w:p>
        </w:tc>
        <w:tc>
          <w:tcPr>
            <w:tcW w:w="1276" w:type="dxa"/>
            <w:vAlign w:val="center"/>
          </w:tcPr>
          <w:p w:rsidR="00FF7D85" w:rsidRPr="00C10CFE" w:rsidRDefault="00FF7D85" w:rsidP="004E29C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白晓颖</w:t>
            </w:r>
            <w:r>
              <w:rPr>
                <w:rFonts w:ascii="Times New Roman" w:hAnsi="Times New Roman"/>
                <w:szCs w:val="21"/>
              </w:rPr>
              <w:t xml:space="preserve"> (?)</w:t>
            </w:r>
          </w:p>
        </w:tc>
        <w:tc>
          <w:tcPr>
            <w:tcW w:w="1276" w:type="dxa"/>
          </w:tcPr>
          <w:p w:rsidR="00FF7D85" w:rsidRDefault="00FF7D85" w:rsidP="00146AB8">
            <w:pPr>
              <w:jc w:val="center"/>
            </w:pPr>
            <w:r w:rsidRPr="0007741D">
              <w:rPr>
                <w:rFonts w:ascii="Times New Roman" w:hAnsi="Times New Roman" w:hint="eastAsia"/>
                <w:szCs w:val="21"/>
              </w:rPr>
              <w:t>张健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中心报告厅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15:00-15:3</w:t>
            </w:r>
            <w:r w:rsidRPr="00C10CFE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2673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软件缺陷定位鲁棒性与</w:t>
            </w:r>
            <w:r>
              <w:rPr>
                <w:rFonts w:ascii="Times New Roman"/>
                <w:szCs w:val="21"/>
              </w:rPr>
              <w:t>label</w:t>
            </w:r>
            <w:r>
              <w:rPr>
                <w:rFonts w:ascii="Times New Roman" w:hint="eastAsia"/>
                <w:szCs w:val="21"/>
              </w:rPr>
              <w:t>预测研究</w:t>
            </w:r>
          </w:p>
        </w:tc>
        <w:tc>
          <w:tcPr>
            <w:tcW w:w="1276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郑征</w:t>
            </w:r>
          </w:p>
        </w:tc>
        <w:tc>
          <w:tcPr>
            <w:tcW w:w="1276" w:type="dxa"/>
          </w:tcPr>
          <w:p w:rsidR="00FF7D85" w:rsidRDefault="00FF7D85" w:rsidP="00146AB8">
            <w:pPr>
              <w:jc w:val="center"/>
            </w:pPr>
            <w:r w:rsidRPr="0007741D">
              <w:rPr>
                <w:rFonts w:ascii="Times New Roman" w:hAnsi="Times New Roman" w:hint="eastAsia"/>
                <w:szCs w:val="21"/>
              </w:rPr>
              <w:t>张健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中心报告厅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15:30-15:50</w:t>
            </w:r>
          </w:p>
        </w:tc>
        <w:tc>
          <w:tcPr>
            <w:tcW w:w="6551" w:type="dxa"/>
            <w:gridSpan w:val="4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茶歇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15:50-16:20</w:t>
            </w:r>
          </w:p>
        </w:tc>
        <w:tc>
          <w:tcPr>
            <w:tcW w:w="2673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特邀</w:t>
            </w:r>
            <w:r w:rsidRPr="00C10CFE">
              <w:rPr>
                <w:rFonts w:ascii="Times New Roman" w:hint="eastAsia"/>
                <w:szCs w:val="21"/>
              </w:rPr>
              <w:t>报告：</w:t>
            </w:r>
            <w:r>
              <w:rPr>
                <w:rFonts w:ascii="Times New Roman" w:hint="eastAsia"/>
                <w:szCs w:val="21"/>
              </w:rPr>
              <w:t>题目待定</w:t>
            </w:r>
          </w:p>
        </w:tc>
        <w:tc>
          <w:tcPr>
            <w:tcW w:w="1276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宫云战</w:t>
            </w:r>
          </w:p>
        </w:tc>
        <w:tc>
          <w:tcPr>
            <w:tcW w:w="1276" w:type="dxa"/>
          </w:tcPr>
          <w:p w:rsidR="00FF7D85" w:rsidRDefault="00FF7D85" w:rsidP="00146AB8">
            <w:pPr>
              <w:jc w:val="center"/>
            </w:pPr>
            <w:r w:rsidRPr="0007741D">
              <w:rPr>
                <w:rFonts w:ascii="Times New Roman" w:hAnsi="Times New Roman" w:hint="eastAsia"/>
                <w:szCs w:val="21"/>
              </w:rPr>
              <w:t>张健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中心报告厅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16:20-16:50</w:t>
            </w:r>
          </w:p>
        </w:tc>
        <w:tc>
          <w:tcPr>
            <w:tcW w:w="2673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特邀</w:t>
            </w:r>
            <w:r w:rsidRPr="00C10CFE">
              <w:rPr>
                <w:rFonts w:ascii="Times New Roman" w:hint="eastAsia"/>
                <w:szCs w:val="21"/>
              </w:rPr>
              <w:t>报告：</w:t>
            </w:r>
            <w:r>
              <w:rPr>
                <w:rFonts w:ascii="Times New Roman" w:hint="eastAsia"/>
                <w:szCs w:val="21"/>
              </w:rPr>
              <w:t>题目待定</w:t>
            </w:r>
          </w:p>
        </w:tc>
        <w:tc>
          <w:tcPr>
            <w:tcW w:w="1276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李征</w:t>
            </w:r>
          </w:p>
        </w:tc>
        <w:tc>
          <w:tcPr>
            <w:tcW w:w="1276" w:type="dxa"/>
          </w:tcPr>
          <w:p w:rsidR="00FF7D85" w:rsidRDefault="00FF7D85" w:rsidP="00146AB8">
            <w:pPr>
              <w:jc w:val="center"/>
            </w:pPr>
            <w:r w:rsidRPr="0007741D">
              <w:rPr>
                <w:rFonts w:ascii="Times New Roman" w:hAnsi="Times New Roman" w:hint="eastAsia"/>
                <w:szCs w:val="21"/>
              </w:rPr>
              <w:t>张健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中心报告厅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16:50-17:5</w:t>
            </w:r>
            <w:r w:rsidRPr="00C10CFE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3949" w:type="dxa"/>
            <w:gridSpan w:val="2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Ansi="Times New Roman"/>
                <w:szCs w:val="21"/>
              </w:rPr>
              <w:t xml:space="preserve"> Panel</w:t>
            </w:r>
            <w:r>
              <w:rPr>
                <w:rFonts w:ascii="Times New Roman" w:hAnsi="Times New Roman"/>
                <w:szCs w:val="21"/>
              </w:rPr>
              <w:t>: Research D</w:t>
            </w:r>
            <w:r w:rsidRPr="00C10CFE">
              <w:rPr>
                <w:rFonts w:ascii="Times New Roman" w:hAnsi="Times New Roman"/>
                <w:szCs w:val="21"/>
              </w:rPr>
              <w:t>irection</w:t>
            </w:r>
            <w:r>
              <w:rPr>
                <w:rFonts w:ascii="Times New Roman" w:hAnsi="Times New Roman"/>
                <w:szCs w:val="21"/>
              </w:rPr>
              <w:t>,</w:t>
            </w:r>
            <w:r w:rsidRPr="00C10CFE">
              <w:rPr>
                <w:rFonts w:ascii="Times New Roman" w:hAnsi="Times New Roman"/>
                <w:szCs w:val="21"/>
              </w:rPr>
              <w:t xml:space="preserve"> </w:t>
            </w:r>
            <w:smartTag w:uri="urn:schemas-microsoft-com:office:smarttags" w:element="place">
              <w:r>
                <w:rPr>
                  <w:rFonts w:ascii="Times New Roman" w:hAnsi="Times New Roman"/>
                  <w:szCs w:val="21"/>
                </w:rPr>
                <w:t>O</w:t>
              </w:r>
              <w:r w:rsidRPr="00C10CFE">
                <w:rPr>
                  <w:rFonts w:ascii="Times New Roman" w:hAnsi="Times New Roman"/>
                  <w:szCs w:val="21"/>
                </w:rPr>
                <w:t>pportunity</w:t>
              </w:r>
            </w:smartTag>
            <w:r>
              <w:rPr>
                <w:rFonts w:ascii="Times New Roman" w:hAnsi="Times New Roman"/>
                <w:szCs w:val="21"/>
              </w:rPr>
              <w:t>, and Education</w:t>
            </w:r>
            <w:r w:rsidRPr="00C10CFE">
              <w:rPr>
                <w:rFonts w:ascii="Times New Roman" w:hAnsi="Times New Roman"/>
                <w:szCs w:val="21"/>
              </w:rPr>
              <w:t xml:space="preserve"> of MT</w:t>
            </w:r>
          </w:p>
        </w:tc>
        <w:tc>
          <w:tcPr>
            <w:tcW w:w="1276" w:type="dxa"/>
            <w:vAlign w:val="center"/>
          </w:tcPr>
          <w:p w:rsidR="00FF7D85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陈宗岳</w:t>
            </w:r>
          </w:p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(T. Y.</w:t>
            </w:r>
            <w:r w:rsidRPr="00CE52B8"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/>
                <w:szCs w:val="21"/>
              </w:rPr>
              <w:t>C</w:t>
            </w:r>
            <w:r w:rsidRPr="00CE52B8">
              <w:rPr>
                <w:rFonts w:ascii="Times New Roman" w:hAnsi="Times New Roman"/>
                <w:szCs w:val="21"/>
              </w:rPr>
              <w:t>hen</w:t>
            </w:r>
            <w:r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中心报告厅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17:50-18:0</w:t>
            </w:r>
            <w:r w:rsidRPr="00C10CFE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3949" w:type="dxa"/>
            <w:gridSpan w:val="2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闭幕式</w:t>
            </w:r>
          </w:p>
        </w:tc>
        <w:tc>
          <w:tcPr>
            <w:tcW w:w="1276" w:type="dxa"/>
            <w:vAlign w:val="center"/>
          </w:tcPr>
          <w:p w:rsidR="00FF7D85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孙昌爱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中心报告厅</w:t>
            </w:r>
          </w:p>
        </w:tc>
      </w:tr>
      <w:tr w:rsidR="00FF7D85" w:rsidRPr="00C10CFE" w:rsidTr="00B6766C">
        <w:tc>
          <w:tcPr>
            <w:tcW w:w="668" w:type="dxa"/>
            <w:vMerge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03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18:00-20</w:t>
            </w:r>
            <w:r w:rsidRPr="00C10CFE">
              <w:rPr>
                <w:rFonts w:ascii="Times New Roman" w:hAnsi="Times New Roman"/>
                <w:szCs w:val="21"/>
              </w:rPr>
              <w:t>:</w:t>
            </w:r>
            <w:r>
              <w:rPr>
                <w:rFonts w:ascii="Times New Roman" w:hAnsi="Times New Roman"/>
                <w:szCs w:val="21"/>
              </w:rPr>
              <w:t>0</w:t>
            </w:r>
            <w:r w:rsidRPr="00C10CFE"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5225" w:type="dxa"/>
            <w:gridSpan w:val="3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晚餐</w:t>
            </w:r>
          </w:p>
        </w:tc>
        <w:tc>
          <w:tcPr>
            <w:tcW w:w="1326" w:type="dxa"/>
            <w:vAlign w:val="center"/>
          </w:tcPr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会议中心</w:t>
            </w:r>
          </w:p>
          <w:p w:rsidR="00FF7D85" w:rsidRPr="00C10CFE" w:rsidRDefault="00FF7D85" w:rsidP="00146AB8">
            <w:pPr>
              <w:jc w:val="center"/>
              <w:rPr>
                <w:rFonts w:ascii="Times New Roman" w:hAnsi="Times New Roman"/>
                <w:szCs w:val="21"/>
              </w:rPr>
            </w:pPr>
            <w:r w:rsidRPr="00C10CFE">
              <w:rPr>
                <w:rFonts w:ascii="Times New Roman" w:hint="eastAsia"/>
                <w:szCs w:val="21"/>
              </w:rPr>
              <w:t>餐厅</w:t>
            </w:r>
          </w:p>
        </w:tc>
      </w:tr>
    </w:tbl>
    <w:p w:rsidR="00FF7D85" w:rsidRPr="00C10CFE" w:rsidRDefault="00FF7D85" w:rsidP="00F6108A">
      <w:pPr>
        <w:jc w:val="center"/>
        <w:rPr>
          <w:rFonts w:ascii="Times New Roman" w:hAnsi="Times New Roman"/>
          <w:szCs w:val="21"/>
        </w:rPr>
      </w:pPr>
    </w:p>
    <w:sectPr w:rsidR="00FF7D85" w:rsidRPr="00C10CFE" w:rsidSect="00594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D85" w:rsidRDefault="00FF7D85" w:rsidP="00E07AC3">
      <w:r>
        <w:separator/>
      </w:r>
    </w:p>
  </w:endnote>
  <w:endnote w:type="continuationSeparator" w:id="0">
    <w:p w:rsidR="00FF7D85" w:rsidRDefault="00FF7D85" w:rsidP="00E07A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D85" w:rsidRDefault="00FF7D85" w:rsidP="00E07AC3">
      <w:r>
        <w:separator/>
      </w:r>
    </w:p>
  </w:footnote>
  <w:footnote w:type="continuationSeparator" w:id="0">
    <w:p w:rsidR="00FF7D85" w:rsidRDefault="00FF7D85" w:rsidP="00E07A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0966"/>
    <w:rsid w:val="000176E8"/>
    <w:rsid w:val="00031B29"/>
    <w:rsid w:val="00036BD9"/>
    <w:rsid w:val="00036DE1"/>
    <w:rsid w:val="000405B5"/>
    <w:rsid w:val="00053632"/>
    <w:rsid w:val="00061AED"/>
    <w:rsid w:val="000666AA"/>
    <w:rsid w:val="0007741D"/>
    <w:rsid w:val="00082C80"/>
    <w:rsid w:val="000C246D"/>
    <w:rsid w:val="000D0966"/>
    <w:rsid w:val="000E5A8B"/>
    <w:rsid w:val="000F03B9"/>
    <w:rsid w:val="000F122C"/>
    <w:rsid w:val="000F3611"/>
    <w:rsid w:val="001064F1"/>
    <w:rsid w:val="0012632C"/>
    <w:rsid w:val="00146AB8"/>
    <w:rsid w:val="0015351E"/>
    <w:rsid w:val="00163A28"/>
    <w:rsid w:val="00177767"/>
    <w:rsid w:val="0019230C"/>
    <w:rsid w:val="00193271"/>
    <w:rsid w:val="001B147A"/>
    <w:rsid w:val="001C7C62"/>
    <w:rsid w:val="001D4139"/>
    <w:rsid w:val="001F53BB"/>
    <w:rsid w:val="00207A43"/>
    <w:rsid w:val="00213E38"/>
    <w:rsid w:val="00214630"/>
    <w:rsid w:val="0021486E"/>
    <w:rsid w:val="00230290"/>
    <w:rsid w:val="00232C03"/>
    <w:rsid w:val="00236E7F"/>
    <w:rsid w:val="00242207"/>
    <w:rsid w:val="00253067"/>
    <w:rsid w:val="00264D01"/>
    <w:rsid w:val="00287EBA"/>
    <w:rsid w:val="002A1808"/>
    <w:rsid w:val="002A32C6"/>
    <w:rsid w:val="002B10BC"/>
    <w:rsid w:val="002D1DF1"/>
    <w:rsid w:val="002D32D7"/>
    <w:rsid w:val="00313F49"/>
    <w:rsid w:val="0032347D"/>
    <w:rsid w:val="0033458D"/>
    <w:rsid w:val="00355E09"/>
    <w:rsid w:val="00355F50"/>
    <w:rsid w:val="00372B75"/>
    <w:rsid w:val="003750E9"/>
    <w:rsid w:val="00375DF8"/>
    <w:rsid w:val="0038699B"/>
    <w:rsid w:val="00394F61"/>
    <w:rsid w:val="003A3A33"/>
    <w:rsid w:val="003C4146"/>
    <w:rsid w:val="003E70B7"/>
    <w:rsid w:val="003F16ED"/>
    <w:rsid w:val="00441D82"/>
    <w:rsid w:val="0045118D"/>
    <w:rsid w:val="00464131"/>
    <w:rsid w:val="004715C3"/>
    <w:rsid w:val="004826B1"/>
    <w:rsid w:val="00487CFC"/>
    <w:rsid w:val="00493072"/>
    <w:rsid w:val="00495467"/>
    <w:rsid w:val="004D5097"/>
    <w:rsid w:val="004E29C8"/>
    <w:rsid w:val="0054544C"/>
    <w:rsid w:val="0055616F"/>
    <w:rsid w:val="00591A6B"/>
    <w:rsid w:val="005941C2"/>
    <w:rsid w:val="0059677E"/>
    <w:rsid w:val="005C3A7C"/>
    <w:rsid w:val="005C772E"/>
    <w:rsid w:val="005E0A64"/>
    <w:rsid w:val="00640B0A"/>
    <w:rsid w:val="00673344"/>
    <w:rsid w:val="006957D7"/>
    <w:rsid w:val="006A700E"/>
    <w:rsid w:val="006B07E1"/>
    <w:rsid w:val="006B7FBF"/>
    <w:rsid w:val="006E522F"/>
    <w:rsid w:val="006E5530"/>
    <w:rsid w:val="00707DEF"/>
    <w:rsid w:val="00731E52"/>
    <w:rsid w:val="00737963"/>
    <w:rsid w:val="0074016F"/>
    <w:rsid w:val="00750415"/>
    <w:rsid w:val="00754F2B"/>
    <w:rsid w:val="00766AB4"/>
    <w:rsid w:val="00767BB1"/>
    <w:rsid w:val="007940F3"/>
    <w:rsid w:val="0079559A"/>
    <w:rsid w:val="007A75B3"/>
    <w:rsid w:val="007C416E"/>
    <w:rsid w:val="007D3624"/>
    <w:rsid w:val="007E4B5F"/>
    <w:rsid w:val="007F31B1"/>
    <w:rsid w:val="007F3A05"/>
    <w:rsid w:val="00850116"/>
    <w:rsid w:val="00857F79"/>
    <w:rsid w:val="00862E84"/>
    <w:rsid w:val="008716AF"/>
    <w:rsid w:val="00881340"/>
    <w:rsid w:val="008B1990"/>
    <w:rsid w:val="008B2DEC"/>
    <w:rsid w:val="008B590B"/>
    <w:rsid w:val="008C0B74"/>
    <w:rsid w:val="00915DED"/>
    <w:rsid w:val="00925F3F"/>
    <w:rsid w:val="009265B7"/>
    <w:rsid w:val="00935244"/>
    <w:rsid w:val="009377F8"/>
    <w:rsid w:val="00943EF2"/>
    <w:rsid w:val="00954305"/>
    <w:rsid w:val="009844A7"/>
    <w:rsid w:val="009C0D9E"/>
    <w:rsid w:val="009C2D75"/>
    <w:rsid w:val="00A10B8E"/>
    <w:rsid w:val="00A14A08"/>
    <w:rsid w:val="00A22D64"/>
    <w:rsid w:val="00A34137"/>
    <w:rsid w:val="00A35478"/>
    <w:rsid w:val="00A419BF"/>
    <w:rsid w:val="00A43261"/>
    <w:rsid w:val="00A72AF6"/>
    <w:rsid w:val="00A831DA"/>
    <w:rsid w:val="00A877D7"/>
    <w:rsid w:val="00AA05A0"/>
    <w:rsid w:val="00AB7A04"/>
    <w:rsid w:val="00AE10CE"/>
    <w:rsid w:val="00B00A84"/>
    <w:rsid w:val="00B058DA"/>
    <w:rsid w:val="00B20AB0"/>
    <w:rsid w:val="00B56676"/>
    <w:rsid w:val="00B6766C"/>
    <w:rsid w:val="00B73EDF"/>
    <w:rsid w:val="00B87F68"/>
    <w:rsid w:val="00B9317D"/>
    <w:rsid w:val="00B945FA"/>
    <w:rsid w:val="00BA035D"/>
    <w:rsid w:val="00BA5398"/>
    <w:rsid w:val="00BA70A0"/>
    <w:rsid w:val="00BB4934"/>
    <w:rsid w:val="00BB6910"/>
    <w:rsid w:val="00BC5DAB"/>
    <w:rsid w:val="00BC754D"/>
    <w:rsid w:val="00C011BD"/>
    <w:rsid w:val="00C105D1"/>
    <w:rsid w:val="00C10CFE"/>
    <w:rsid w:val="00C22065"/>
    <w:rsid w:val="00C37ED6"/>
    <w:rsid w:val="00C427DE"/>
    <w:rsid w:val="00C66A27"/>
    <w:rsid w:val="00C82645"/>
    <w:rsid w:val="00CA1A23"/>
    <w:rsid w:val="00CA3998"/>
    <w:rsid w:val="00CA6243"/>
    <w:rsid w:val="00CA6557"/>
    <w:rsid w:val="00CC558A"/>
    <w:rsid w:val="00CC69D9"/>
    <w:rsid w:val="00CD75EC"/>
    <w:rsid w:val="00CE52B8"/>
    <w:rsid w:val="00D107D2"/>
    <w:rsid w:val="00D31521"/>
    <w:rsid w:val="00D40CF1"/>
    <w:rsid w:val="00D42887"/>
    <w:rsid w:val="00D449CD"/>
    <w:rsid w:val="00D74CA6"/>
    <w:rsid w:val="00DA0C76"/>
    <w:rsid w:val="00DC4A98"/>
    <w:rsid w:val="00DD4E36"/>
    <w:rsid w:val="00DD7D02"/>
    <w:rsid w:val="00DD7EFB"/>
    <w:rsid w:val="00DF2A93"/>
    <w:rsid w:val="00DF4D04"/>
    <w:rsid w:val="00E00781"/>
    <w:rsid w:val="00E05517"/>
    <w:rsid w:val="00E07AC3"/>
    <w:rsid w:val="00E13971"/>
    <w:rsid w:val="00E158CA"/>
    <w:rsid w:val="00E23947"/>
    <w:rsid w:val="00E27689"/>
    <w:rsid w:val="00E54B72"/>
    <w:rsid w:val="00E76947"/>
    <w:rsid w:val="00E85CBD"/>
    <w:rsid w:val="00EA0A23"/>
    <w:rsid w:val="00EB4A6F"/>
    <w:rsid w:val="00EB6524"/>
    <w:rsid w:val="00EB6946"/>
    <w:rsid w:val="00EC5369"/>
    <w:rsid w:val="00ED112A"/>
    <w:rsid w:val="00ED7408"/>
    <w:rsid w:val="00F12947"/>
    <w:rsid w:val="00F5755D"/>
    <w:rsid w:val="00F6108A"/>
    <w:rsid w:val="00F80785"/>
    <w:rsid w:val="00FA1B50"/>
    <w:rsid w:val="00FB10F6"/>
    <w:rsid w:val="00FB5AA2"/>
    <w:rsid w:val="00FC7B6A"/>
    <w:rsid w:val="00FF3352"/>
    <w:rsid w:val="00FF57B8"/>
    <w:rsid w:val="00FF5BE7"/>
    <w:rsid w:val="00FF7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1C2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6108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E07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07AC3"/>
    <w:rPr>
      <w:sz w:val="18"/>
    </w:rPr>
  </w:style>
  <w:style w:type="paragraph" w:styleId="Footer">
    <w:name w:val="footer"/>
    <w:basedOn w:val="Normal"/>
    <w:link w:val="FooterChar"/>
    <w:uiPriority w:val="99"/>
    <w:rsid w:val="00E07AC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07AC3"/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1183</TotalTime>
  <Pages>2</Pages>
  <Words>218</Words>
  <Characters>1243</Characters>
  <Application>Microsoft Office Outlook</Application>
  <DocSecurity>0</DocSecurity>
  <Lines>0</Lines>
  <Paragraphs>0</Paragraphs>
  <ScaleCrop>false</ScaleCrop>
  <Company>lenovo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安</dc:creator>
  <cp:keywords/>
  <dc:description/>
  <cp:lastModifiedBy>C.A.Sun</cp:lastModifiedBy>
  <cp:revision>146</cp:revision>
  <dcterms:created xsi:type="dcterms:W3CDTF">2018-05-22T03:17:00Z</dcterms:created>
  <dcterms:modified xsi:type="dcterms:W3CDTF">2018-06-21T03:45:00Z</dcterms:modified>
</cp:coreProperties>
</file>